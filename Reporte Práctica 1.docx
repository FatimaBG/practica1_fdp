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760"/>
        <w:tblW w:w="107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7E311E" w:rsidRPr="005449B4" w:rsidTr="00F07FF1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11E" w:rsidRDefault="005449B4" w:rsidP="00F07FF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114595</wp:posOffset>
                  </wp:positionH>
                  <wp:positionV relativeFrom="page">
                    <wp:posOffset>129295</wp:posOffset>
                  </wp:positionV>
                  <wp:extent cx="640715" cy="727075"/>
                  <wp:effectExtent l="0" t="0" r="6985" b="0"/>
                  <wp:wrapSquare wrapText="bothSides"/>
                  <wp:docPr id="3" name="Imagen 3" descr="Resultado de imagen para escudo facultad de ingenieria un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escudo facultad de ingenieria una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62" b="2102"/>
                          <a:stretch/>
                        </pic:blipFill>
                        <pic:spPr bwMode="auto">
                          <a:xfrm>
                            <a:off x="0" y="0"/>
                            <a:ext cx="640715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E311E" w:rsidRDefault="007E311E" w:rsidP="00F07FF1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11E" w:rsidRDefault="007E311E" w:rsidP="00F07FF1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7E311E" w:rsidRDefault="007E311E" w:rsidP="00F07FF1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7E311E" w:rsidRDefault="00AA2E78" w:rsidP="00F07FF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7E311E" w:rsidRDefault="007E311E" w:rsidP="00F07FF1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7E311E" w:rsidTr="00F07FF1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11E" w:rsidRDefault="007E311E" w:rsidP="00F07FF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7E311E" w:rsidRDefault="00AA2E78" w:rsidP="00F07FF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7E311E" w:rsidRDefault="007E311E" w:rsidP="00F07FF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11E" w:rsidRDefault="007E311E" w:rsidP="00F07FF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7E311E" w:rsidRDefault="00AA2E78" w:rsidP="00F07FF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7E311E" w:rsidRDefault="007E311E">
      <w:pPr>
        <w:pStyle w:val="Standard"/>
      </w:pPr>
    </w:p>
    <w:p w:rsidR="007E311E" w:rsidRDefault="007E311E">
      <w:pPr>
        <w:pStyle w:val="Standard"/>
      </w:pPr>
    </w:p>
    <w:p w:rsidR="007E311E" w:rsidRDefault="00AA2E78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7E311E" w:rsidRDefault="005449B4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</w:t>
      </w:r>
      <w:r w:rsidR="00AA2E78">
        <w:rPr>
          <w:sz w:val="72"/>
          <w:szCs w:val="72"/>
          <w:lang w:val="es-MX"/>
        </w:rPr>
        <w:t>alas A y B</w:t>
      </w:r>
    </w:p>
    <w:tbl>
      <w:tblPr>
        <w:tblpPr w:leftFromText="141" w:rightFromText="141" w:vertAnchor="text" w:horzAnchor="margin" w:tblpXSpec="center" w:tblpY="381"/>
        <w:tblW w:w="97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6"/>
        <w:gridCol w:w="6390"/>
      </w:tblGrid>
      <w:tr w:rsidR="00F07FF1" w:rsidRPr="005449B4" w:rsidTr="00F07FF1">
        <w:tblPrEx>
          <w:tblCellMar>
            <w:top w:w="0" w:type="dxa"/>
            <w:bottom w:w="0" w:type="dxa"/>
          </w:tblCellMar>
        </w:tblPrEx>
        <w:trPr>
          <w:trHeight w:hRule="exact" w:val="714"/>
        </w:trPr>
        <w:tc>
          <w:tcPr>
            <w:tcW w:w="335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FF1" w:rsidRDefault="00F07FF1" w:rsidP="00F07FF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07FF1" w:rsidRDefault="00F07FF1" w:rsidP="00F07FF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Profesor:   </w:t>
            </w:r>
          </w:p>
        </w:tc>
        <w:tc>
          <w:tcPr>
            <w:tcW w:w="639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FF1" w:rsidRPr="00F07FF1" w:rsidRDefault="00F07FF1" w:rsidP="00F07FF1">
            <w:pPr>
              <w:pStyle w:val="TableContents"/>
              <w:ind w:left="629"/>
              <w:rPr>
                <w:lang w:val="es-MX"/>
              </w:rPr>
            </w:pPr>
          </w:p>
          <w:p w:rsidR="00F07FF1" w:rsidRPr="005449B4" w:rsidRDefault="00F07FF1" w:rsidP="00F07FF1">
            <w:pPr>
              <w:tabs>
                <w:tab w:val="left" w:pos="2483"/>
              </w:tabs>
              <w:rPr>
                <w:lang w:val="es-MX"/>
              </w:rPr>
            </w:pPr>
            <w:r w:rsidRPr="005449B4">
              <w:rPr>
                <w:lang w:val="es-MX"/>
              </w:rPr>
              <w:t>M.C. Juan Alfredo Cruz Carlon</w:t>
            </w:r>
          </w:p>
        </w:tc>
      </w:tr>
      <w:tr w:rsidR="00F07FF1" w:rsidTr="00F07FF1">
        <w:tblPrEx>
          <w:tblCellMar>
            <w:top w:w="0" w:type="dxa"/>
            <w:bottom w:w="0" w:type="dxa"/>
          </w:tblCellMar>
        </w:tblPrEx>
        <w:trPr>
          <w:trHeight w:hRule="exact" w:val="772"/>
        </w:trPr>
        <w:tc>
          <w:tcPr>
            <w:tcW w:w="335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FF1" w:rsidRPr="005449B4" w:rsidRDefault="00F07FF1" w:rsidP="00F07FF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07FF1" w:rsidRDefault="00F07FF1" w:rsidP="00F07FF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39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FF1" w:rsidRDefault="00F07FF1" w:rsidP="00F07FF1"/>
          <w:p w:rsidR="00F07FF1" w:rsidRPr="005449B4" w:rsidRDefault="00F07FF1" w:rsidP="00F07FF1">
            <w:r>
              <w:t>Fundamentos de Programación</w:t>
            </w:r>
          </w:p>
        </w:tc>
      </w:tr>
      <w:tr w:rsidR="00F07FF1" w:rsidTr="00F07FF1">
        <w:tblPrEx>
          <w:tblCellMar>
            <w:top w:w="0" w:type="dxa"/>
            <w:bottom w:w="0" w:type="dxa"/>
          </w:tblCellMar>
        </w:tblPrEx>
        <w:trPr>
          <w:trHeight w:hRule="exact" w:val="784"/>
        </w:trPr>
        <w:tc>
          <w:tcPr>
            <w:tcW w:w="335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FF1" w:rsidRDefault="00F07FF1" w:rsidP="00F07FF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07FF1" w:rsidRDefault="00F07FF1" w:rsidP="00F07FF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39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FF1" w:rsidRDefault="00F07FF1" w:rsidP="00F07FF1">
            <w:pPr>
              <w:pStyle w:val="TableContents"/>
              <w:ind w:left="629"/>
            </w:pPr>
          </w:p>
          <w:p w:rsidR="00F07FF1" w:rsidRPr="005449B4" w:rsidRDefault="00F07FF1" w:rsidP="00F07FF1">
            <w:r>
              <w:t>1107</w:t>
            </w:r>
          </w:p>
        </w:tc>
      </w:tr>
      <w:tr w:rsidR="00F07FF1" w:rsidTr="00F07FF1">
        <w:tblPrEx>
          <w:tblCellMar>
            <w:top w:w="0" w:type="dxa"/>
            <w:bottom w:w="0" w:type="dxa"/>
          </w:tblCellMar>
        </w:tblPrEx>
        <w:trPr>
          <w:trHeight w:hRule="exact" w:val="699"/>
        </w:trPr>
        <w:tc>
          <w:tcPr>
            <w:tcW w:w="335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FF1" w:rsidRDefault="00F07FF1" w:rsidP="00F07FF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07FF1" w:rsidRDefault="00F07FF1" w:rsidP="00F07FF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39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FF1" w:rsidRDefault="00F07FF1" w:rsidP="00F07FF1">
            <w:pPr>
              <w:pStyle w:val="TableContents"/>
              <w:ind w:left="629"/>
            </w:pPr>
          </w:p>
          <w:p w:rsidR="00F07FF1" w:rsidRPr="005449B4" w:rsidRDefault="00F07FF1" w:rsidP="00F07FF1">
            <w:r>
              <w:t xml:space="preserve"> 1</w:t>
            </w:r>
          </w:p>
        </w:tc>
      </w:tr>
      <w:tr w:rsidR="00F07FF1" w:rsidTr="00F07FF1">
        <w:tblPrEx>
          <w:tblCellMar>
            <w:top w:w="0" w:type="dxa"/>
            <w:bottom w:w="0" w:type="dxa"/>
          </w:tblCellMar>
        </w:tblPrEx>
        <w:trPr>
          <w:trHeight w:hRule="exact" w:val="795"/>
        </w:trPr>
        <w:tc>
          <w:tcPr>
            <w:tcW w:w="335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FF1" w:rsidRDefault="00F07FF1" w:rsidP="00F07FF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07FF1" w:rsidRDefault="00F07FF1" w:rsidP="00F07FF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39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FF1" w:rsidRDefault="00F07FF1" w:rsidP="00F07FF1">
            <w:pPr>
              <w:pStyle w:val="TableContents"/>
              <w:ind w:left="629"/>
            </w:pPr>
          </w:p>
          <w:p w:rsidR="00F07FF1" w:rsidRPr="005449B4" w:rsidRDefault="00F07FF1" w:rsidP="00F07FF1">
            <w:r>
              <w:t xml:space="preserve"> Benitez Gutiérrez Fátima Lizbeth</w:t>
            </w:r>
          </w:p>
        </w:tc>
      </w:tr>
      <w:tr w:rsidR="00F07FF1" w:rsidTr="00F07FF1">
        <w:tblPrEx>
          <w:tblCellMar>
            <w:top w:w="0" w:type="dxa"/>
            <w:bottom w:w="0" w:type="dxa"/>
          </w:tblCellMar>
        </w:tblPrEx>
        <w:trPr>
          <w:trHeight w:hRule="exact" w:val="279"/>
        </w:trPr>
        <w:tc>
          <w:tcPr>
            <w:tcW w:w="335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FF1" w:rsidRDefault="00F07FF1" w:rsidP="00F07FF1">
            <w:pPr>
              <w:pStyle w:val="Cambria"/>
              <w:ind w:left="629"/>
            </w:pPr>
          </w:p>
        </w:tc>
        <w:tc>
          <w:tcPr>
            <w:tcW w:w="639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FF1" w:rsidRDefault="00F07FF1" w:rsidP="00F07FF1">
            <w:pPr>
              <w:pStyle w:val="TableContents"/>
            </w:pPr>
          </w:p>
        </w:tc>
      </w:tr>
      <w:tr w:rsidR="00F07FF1" w:rsidTr="00F07FF1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35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FF1" w:rsidRDefault="00F07FF1" w:rsidP="00F07FF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07FF1" w:rsidRDefault="00F07FF1" w:rsidP="00F07FF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39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FF1" w:rsidRDefault="00F07FF1" w:rsidP="00F07FF1">
            <w:pPr>
              <w:pStyle w:val="TableContents"/>
              <w:ind w:left="629"/>
            </w:pPr>
          </w:p>
          <w:p w:rsidR="00F07FF1" w:rsidRPr="005449B4" w:rsidRDefault="00F07FF1" w:rsidP="00F07FF1">
            <w:r>
              <w:t>1</w:t>
            </w:r>
          </w:p>
        </w:tc>
      </w:tr>
      <w:tr w:rsidR="00F07FF1" w:rsidTr="00F07FF1">
        <w:tblPrEx>
          <w:tblCellMar>
            <w:top w:w="0" w:type="dxa"/>
            <w:bottom w:w="0" w:type="dxa"/>
          </w:tblCellMar>
        </w:tblPrEx>
        <w:trPr>
          <w:trHeight w:hRule="exact" w:val="784"/>
        </w:trPr>
        <w:tc>
          <w:tcPr>
            <w:tcW w:w="335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FF1" w:rsidRDefault="00F07FF1" w:rsidP="00F07FF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07FF1" w:rsidRDefault="00F07FF1" w:rsidP="00F07FF1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39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FF1" w:rsidRDefault="00F07FF1" w:rsidP="00F07FF1">
            <w:pPr>
              <w:pStyle w:val="TableContents"/>
              <w:ind w:left="629"/>
            </w:pPr>
          </w:p>
          <w:p w:rsidR="00F07FF1" w:rsidRPr="005449B4" w:rsidRDefault="00F07FF1" w:rsidP="00F07FF1">
            <w:r>
              <w:t>25 de Agosto de 2017.</w:t>
            </w:r>
          </w:p>
        </w:tc>
      </w:tr>
      <w:tr w:rsidR="00F07FF1" w:rsidTr="00F07FF1">
        <w:tblPrEx>
          <w:tblCellMar>
            <w:top w:w="0" w:type="dxa"/>
            <w:bottom w:w="0" w:type="dxa"/>
          </w:tblCellMar>
        </w:tblPrEx>
        <w:trPr>
          <w:trHeight w:hRule="exact" w:val="888"/>
        </w:trPr>
        <w:tc>
          <w:tcPr>
            <w:tcW w:w="335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FF1" w:rsidRDefault="00F07FF1" w:rsidP="00F07FF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07FF1" w:rsidRDefault="00F07FF1" w:rsidP="00F07FF1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39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FF1" w:rsidRDefault="00F07FF1" w:rsidP="00F07FF1">
            <w:pPr>
              <w:pStyle w:val="TableContents"/>
              <w:ind w:left="629"/>
            </w:pPr>
          </w:p>
        </w:tc>
      </w:tr>
      <w:tr w:rsidR="00F07FF1" w:rsidTr="00F07FF1">
        <w:tblPrEx>
          <w:tblCellMar>
            <w:top w:w="0" w:type="dxa"/>
            <w:bottom w:w="0" w:type="dxa"/>
          </w:tblCellMar>
        </w:tblPrEx>
        <w:trPr>
          <w:trHeight w:hRule="exact" w:val="714"/>
        </w:trPr>
        <w:tc>
          <w:tcPr>
            <w:tcW w:w="335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FF1" w:rsidRDefault="00F07FF1" w:rsidP="00F07FF1">
            <w:pPr>
              <w:pStyle w:val="Standard"/>
              <w:ind w:left="629"/>
              <w:jc w:val="right"/>
            </w:pPr>
          </w:p>
        </w:tc>
        <w:tc>
          <w:tcPr>
            <w:tcW w:w="639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FF1" w:rsidRDefault="00F07FF1" w:rsidP="00F07FF1">
            <w:pPr>
              <w:pStyle w:val="TableContents"/>
              <w:ind w:left="629"/>
            </w:pPr>
          </w:p>
        </w:tc>
      </w:tr>
    </w:tbl>
    <w:p w:rsidR="007E311E" w:rsidRDefault="00AA2E78" w:rsidP="00F07FF1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94EF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p w:rsidR="007E311E" w:rsidRDefault="007E311E">
      <w:pPr>
        <w:pStyle w:val="Standard"/>
      </w:pPr>
    </w:p>
    <w:p w:rsidR="007E2508" w:rsidRDefault="00F07FF1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 w:rsidR="00AA2E78">
        <w:rPr>
          <w:rFonts w:ascii="Calibri" w:hAnsi="Calibri"/>
          <w:color w:val="000000"/>
          <w:sz w:val="52"/>
        </w:rPr>
        <w:t>CALIFICACIÓN: __________</w:t>
      </w:r>
    </w:p>
    <w:p w:rsidR="007E311E" w:rsidRPr="007E2508" w:rsidRDefault="00F03C86">
      <w:pPr>
        <w:pStyle w:val="Standard"/>
        <w:rPr>
          <w:rFonts w:ascii="Arial" w:hAnsi="Arial" w:cs="Arial"/>
          <w:b/>
          <w:lang w:val="es-MX"/>
        </w:rPr>
      </w:pPr>
      <w:r w:rsidRPr="007E2508">
        <w:rPr>
          <w:rFonts w:ascii="Arial" w:hAnsi="Arial" w:cs="Arial"/>
          <w:b/>
          <w:lang w:val="es-MX"/>
        </w:rPr>
        <w:lastRenderedPageBreak/>
        <w:t>Comentario:</w:t>
      </w:r>
    </w:p>
    <w:p w:rsidR="007E2508" w:rsidRPr="007E2508" w:rsidRDefault="007E2508" w:rsidP="00F57710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C31447" w:rsidRDefault="00F07FF1" w:rsidP="00F57710">
      <w:pPr>
        <w:pStyle w:val="Standard"/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uso de la tecnología hoy en día es muy</w:t>
      </w:r>
      <w:r w:rsidR="00525EE3">
        <w:rPr>
          <w:rFonts w:ascii="Arial" w:hAnsi="Arial" w:cs="Arial"/>
          <w:lang w:val="es-MX"/>
        </w:rPr>
        <w:t xml:space="preserve"> importante</w:t>
      </w:r>
      <w:r w:rsidR="003C2DD0">
        <w:rPr>
          <w:rFonts w:ascii="Arial" w:hAnsi="Arial" w:cs="Arial"/>
          <w:lang w:val="es-MX"/>
        </w:rPr>
        <w:t>,</w:t>
      </w:r>
      <w:r>
        <w:rPr>
          <w:rFonts w:ascii="Arial" w:hAnsi="Arial" w:cs="Arial"/>
          <w:lang w:val="es-MX"/>
        </w:rPr>
        <w:t xml:space="preserve"> ya que nos facilita las actividades y tareas</w:t>
      </w:r>
      <w:r w:rsidR="00C31447">
        <w:rPr>
          <w:rFonts w:ascii="Arial" w:hAnsi="Arial" w:cs="Arial"/>
          <w:lang w:val="es-MX"/>
        </w:rPr>
        <w:t>,</w:t>
      </w:r>
      <w:r>
        <w:rPr>
          <w:rFonts w:ascii="Arial" w:hAnsi="Arial" w:cs="Arial"/>
          <w:lang w:val="es-MX"/>
        </w:rPr>
        <w:t xml:space="preserve"> y </w:t>
      </w:r>
      <w:r w:rsidR="007E2508" w:rsidRPr="00F57710">
        <w:rPr>
          <w:rFonts w:ascii="Arial" w:hAnsi="Arial" w:cs="Arial"/>
          <w:lang w:val="es-MX"/>
        </w:rPr>
        <w:t>GitHub</w:t>
      </w:r>
      <w:r>
        <w:rPr>
          <w:rFonts w:ascii="Arial" w:hAnsi="Arial" w:cs="Arial"/>
          <w:lang w:val="es-MX"/>
        </w:rPr>
        <w:t xml:space="preserve"> es una de esas herramientas</w:t>
      </w:r>
      <w:r w:rsidR="003C2DD0">
        <w:rPr>
          <w:rFonts w:ascii="Arial" w:hAnsi="Arial" w:cs="Arial"/>
          <w:lang w:val="es-MX"/>
        </w:rPr>
        <w:t>,</w:t>
      </w:r>
      <w:r>
        <w:rPr>
          <w:rFonts w:ascii="Arial" w:hAnsi="Arial" w:cs="Arial"/>
          <w:lang w:val="es-MX"/>
        </w:rPr>
        <w:t xml:space="preserve"> que me va permitir</w:t>
      </w:r>
      <w:r w:rsidR="00AA2E78">
        <w:rPr>
          <w:rFonts w:ascii="Arial" w:hAnsi="Arial" w:cs="Arial"/>
          <w:lang w:val="es-MX"/>
        </w:rPr>
        <w:t xml:space="preserve"> guardar documentos, poderlos modificar y tenerlos disponible en cualquier lugar además que me permitirá hacerlo de forma </w:t>
      </w:r>
      <w:r w:rsidR="003C2DD0">
        <w:rPr>
          <w:rFonts w:ascii="Arial" w:hAnsi="Arial" w:cs="Arial"/>
          <w:lang w:val="es-MX"/>
        </w:rPr>
        <w:t>organizada y también algo que me gusto es que guarda las versiones</w:t>
      </w:r>
      <w:r w:rsidR="00C31447">
        <w:rPr>
          <w:rFonts w:ascii="Arial" w:hAnsi="Arial" w:cs="Arial"/>
          <w:lang w:val="es-MX"/>
        </w:rPr>
        <w:t xml:space="preserve"> de los archivos</w:t>
      </w:r>
      <w:r w:rsidR="003C2DD0">
        <w:rPr>
          <w:rFonts w:ascii="Arial" w:hAnsi="Arial" w:cs="Arial"/>
          <w:lang w:val="es-MX"/>
        </w:rPr>
        <w:t xml:space="preserve"> y al realizar modificaciones en algún documento tú puedes especificar qué e</w:t>
      </w:r>
      <w:r w:rsidR="00C31447">
        <w:rPr>
          <w:rFonts w:ascii="Arial" w:hAnsi="Arial" w:cs="Arial"/>
          <w:lang w:val="es-MX"/>
        </w:rPr>
        <w:t>s lo que hiciste, por otro lado tienes la posibilidad de agregar a colaboradores.</w:t>
      </w:r>
    </w:p>
    <w:p w:rsidR="00F57710" w:rsidRPr="00F57710" w:rsidRDefault="00C31447" w:rsidP="00F57710">
      <w:pPr>
        <w:pStyle w:val="Standard"/>
        <w:spacing w:line="276" w:lineRule="auto"/>
        <w:jc w:val="both"/>
        <w:rPr>
          <w:rFonts w:ascii="Arial" w:hAnsi="Arial" w:cs="Arial"/>
          <w:lang w:val="es-MX"/>
        </w:rPr>
      </w:pPr>
      <w:r w:rsidRPr="00F57710">
        <w:rPr>
          <w:rFonts w:ascii="Arial" w:hAnsi="Arial" w:cs="Arial"/>
          <w:lang w:val="es-MX"/>
        </w:rPr>
        <w:t>Me</w:t>
      </w:r>
      <w:r w:rsidR="007E2508" w:rsidRPr="00F57710">
        <w:rPr>
          <w:rFonts w:ascii="Arial" w:hAnsi="Arial" w:cs="Arial"/>
          <w:lang w:val="es-MX"/>
        </w:rPr>
        <w:t xml:space="preserve"> pareció un programa</w:t>
      </w:r>
      <w:r w:rsidR="00F57710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>interesante,</w:t>
      </w:r>
      <w:r w:rsidR="007E2508" w:rsidRPr="00F57710">
        <w:rPr>
          <w:rFonts w:ascii="Arial" w:hAnsi="Arial" w:cs="Arial"/>
          <w:lang w:val="es-MX"/>
        </w:rPr>
        <w:t xml:space="preserve"> </w:t>
      </w:r>
      <w:r w:rsidR="00F57710" w:rsidRPr="00F57710">
        <w:rPr>
          <w:rFonts w:ascii="Arial" w:hAnsi="Arial" w:cs="Arial"/>
          <w:lang w:val="es-MX"/>
        </w:rPr>
        <w:t>conocí una nueva herramienta que</w:t>
      </w:r>
      <w:r w:rsidR="00F57710">
        <w:rPr>
          <w:rFonts w:ascii="Arial" w:hAnsi="Arial" w:cs="Arial"/>
          <w:lang w:val="es-MX"/>
        </w:rPr>
        <w:t xml:space="preserve"> puedo utilizar para mis </w:t>
      </w:r>
      <w:r w:rsidR="00525EE3">
        <w:rPr>
          <w:rFonts w:ascii="Arial" w:hAnsi="Arial" w:cs="Arial"/>
          <w:lang w:val="es-MX"/>
        </w:rPr>
        <w:t xml:space="preserve">estudios y </w:t>
      </w:r>
      <w:bookmarkStart w:id="0" w:name="_GoBack"/>
      <w:bookmarkEnd w:id="0"/>
      <w:r w:rsidR="00F57710">
        <w:rPr>
          <w:rFonts w:ascii="Arial" w:hAnsi="Arial" w:cs="Arial"/>
          <w:lang w:val="es-MX"/>
        </w:rPr>
        <w:t>una nueva forma de usar la tecnología</w:t>
      </w:r>
      <w:r>
        <w:rPr>
          <w:rFonts w:ascii="Arial" w:hAnsi="Arial" w:cs="Arial"/>
          <w:lang w:val="es-MX"/>
        </w:rPr>
        <w:t>, s</w:t>
      </w:r>
      <w:r w:rsidR="00F57710">
        <w:rPr>
          <w:rFonts w:ascii="Arial" w:hAnsi="Arial" w:cs="Arial"/>
          <w:lang w:val="es-MX"/>
        </w:rPr>
        <w:t>iento que esta herramienta la podre utilizar en la</w:t>
      </w:r>
      <w:r>
        <w:rPr>
          <w:rFonts w:ascii="Arial" w:hAnsi="Arial" w:cs="Arial"/>
          <w:lang w:val="es-MX"/>
        </w:rPr>
        <w:t>s</w:t>
      </w:r>
      <w:r w:rsidR="00F57710">
        <w:rPr>
          <w:rFonts w:ascii="Arial" w:hAnsi="Arial" w:cs="Arial"/>
          <w:lang w:val="es-MX"/>
        </w:rPr>
        <w:t xml:space="preserve"> materia</w:t>
      </w:r>
      <w:r>
        <w:rPr>
          <w:rFonts w:ascii="Arial" w:hAnsi="Arial" w:cs="Arial"/>
          <w:lang w:val="es-MX"/>
        </w:rPr>
        <w:t>s</w:t>
      </w:r>
      <w:r w:rsidR="00F57710">
        <w:rPr>
          <w:rFonts w:ascii="Arial" w:hAnsi="Arial" w:cs="Arial"/>
          <w:lang w:val="es-MX"/>
        </w:rPr>
        <w:t xml:space="preserve"> </w:t>
      </w:r>
      <w:r w:rsidR="00525EE3">
        <w:rPr>
          <w:rFonts w:ascii="Arial" w:hAnsi="Arial" w:cs="Arial"/>
          <w:lang w:val="es-MX"/>
        </w:rPr>
        <w:t xml:space="preserve"> de la licenciatura </w:t>
      </w:r>
      <w:r w:rsidR="00F57710">
        <w:rPr>
          <w:rFonts w:ascii="Arial" w:hAnsi="Arial" w:cs="Arial"/>
          <w:lang w:val="es-MX"/>
        </w:rPr>
        <w:t>para</w:t>
      </w:r>
      <w:r w:rsidR="00F07FF1">
        <w:rPr>
          <w:rFonts w:ascii="Arial" w:hAnsi="Arial" w:cs="Arial"/>
          <w:lang w:val="es-MX"/>
        </w:rPr>
        <w:t xml:space="preserve"> realizar </w:t>
      </w:r>
      <w:r>
        <w:rPr>
          <w:rFonts w:ascii="Arial" w:hAnsi="Arial" w:cs="Arial"/>
          <w:lang w:val="es-MX"/>
        </w:rPr>
        <w:t xml:space="preserve">trabajos de investigación, </w:t>
      </w:r>
      <w:r w:rsidR="00525EE3">
        <w:rPr>
          <w:rFonts w:ascii="Arial" w:hAnsi="Arial" w:cs="Arial"/>
          <w:lang w:val="es-MX"/>
        </w:rPr>
        <w:t>proyectos y tareas.</w:t>
      </w:r>
    </w:p>
    <w:p w:rsidR="00F03C86" w:rsidRPr="007E2508" w:rsidRDefault="00F03C86">
      <w:pPr>
        <w:pStyle w:val="Standard"/>
        <w:rPr>
          <w:rFonts w:ascii="Arial" w:hAnsi="Arial" w:cs="Arial"/>
          <w:lang w:val="es-MX"/>
        </w:rPr>
      </w:pPr>
    </w:p>
    <w:sectPr w:rsidR="00F03C86" w:rsidRPr="007E2508" w:rsidSect="00F07FF1"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38E" w:rsidRDefault="0064738E">
      <w:r>
        <w:separator/>
      </w:r>
    </w:p>
  </w:endnote>
  <w:endnote w:type="continuationSeparator" w:id="0">
    <w:p w:rsidR="0064738E" w:rsidRDefault="00647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38E" w:rsidRDefault="0064738E">
      <w:r>
        <w:rPr>
          <w:color w:val="000000"/>
        </w:rPr>
        <w:separator/>
      </w:r>
    </w:p>
  </w:footnote>
  <w:footnote w:type="continuationSeparator" w:id="0">
    <w:p w:rsidR="0064738E" w:rsidRDefault="006473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E311E"/>
    <w:rsid w:val="003C2DD0"/>
    <w:rsid w:val="00525EE3"/>
    <w:rsid w:val="005449B4"/>
    <w:rsid w:val="0064738E"/>
    <w:rsid w:val="007E2508"/>
    <w:rsid w:val="007E311E"/>
    <w:rsid w:val="00AA2E78"/>
    <w:rsid w:val="00BC0429"/>
    <w:rsid w:val="00C31447"/>
    <w:rsid w:val="00F03C86"/>
    <w:rsid w:val="00F07FF1"/>
    <w:rsid w:val="00F5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27350-E543-41C6-B02B-16A7783A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HP NUEVA</cp:lastModifiedBy>
  <cp:revision>2</cp:revision>
  <dcterms:created xsi:type="dcterms:W3CDTF">2017-08-20T23:53:00Z</dcterms:created>
  <dcterms:modified xsi:type="dcterms:W3CDTF">2017-08-20T23:53:00Z</dcterms:modified>
</cp:coreProperties>
</file>